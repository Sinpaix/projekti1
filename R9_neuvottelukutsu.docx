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EAB" w14:textId="77777777" w:rsidR="00831F19" w:rsidRPr="00511A9C" w:rsidRDefault="0059620D">
      <w:pPr>
        <w:rPr>
          <w:lang w:val="en-US"/>
        </w:rPr>
      </w:pPr>
      <w:r w:rsidRPr="00511A9C">
        <w:rPr>
          <w:lang w:val="en-US"/>
        </w:rPr>
        <w:t>Savonia Code Academy R9</w:t>
      </w:r>
      <w:r w:rsidRPr="00511A9C">
        <w:rPr>
          <w:lang w:val="en-US"/>
        </w:rPr>
        <w:tab/>
      </w:r>
      <w:r w:rsidRPr="00511A9C">
        <w:rPr>
          <w:lang w:val="en-US"/>
        </w:rPr>
        <w:tab/>
      </w:r>
      <w:r w:rsidRPr="00511A9C">
        <w:rPr>
          <w:lang w:val="en-US"/>
        </w:rPr>
        <w:tab/>
      </w:r>
      <w:r w:rsidRPr="00511A9C">
        <w:rPr>
          <w:lang w:val="en-US"/>
        </w:rPr>
        <w:tab/>
      </w:r>
      <w:proofErr w:type="spellStart"/>
      <w:r w:rsidRPr="00511A9C">
        <w:rPr>
          <w:b/>
          <w:bCs/>
          <w:lang w:val="en-US"/>
        </w:rPr>
        <w:t>Kutsu</w:t>
      </w:r>
      <w:proofErr w:type="spellEnd"/>
    </w:p>
    <w:p w14:paraId="52A224AE" w14:textId="77777777" w:rsidR="00831F19" w:rsidRPr="00511A9C" w:rsidRDefault="0059620D">
      <w:pPr>
        <w:rPr>
          <w:b/>
          <w:bCs/>
          <w:lang w:val="en-US"/>
        </w:rPr>
      </w:pPr>
      <w:r w:rsidRPr="00511A9C">
        <w:rPr>
          <w:b/>
          <w:bCs/>
          <w:lang w:val="en-US"/>
        </w:rPr>
        <w:tab/>
      </w:r>
      <w:r w:rsidRPr="00511A9C">
        <w:rPr>
          <w:b/>
          <w:bCs/>
          <w:lang w:val="en-US"/>
        </w:rPr>
        <w:tab/>
      </w:r>
    </w:p>
    <w:p w14:paraId="316609E5" w14:textId="77777777" w:rsidR="00831F19" w:rsidRPr="00511A9C" w:rsidRDefault="0059620D">
      <w:pPr>
        <w:rPr>
          <w:lang w:val="en-US"/>
        </w:rPr>
      </w:pPr>
      <w:r w:rsidRPr="00511A9C">
        <w:rPr>
          <w:b/>
          <w:bCs/>
          <w:lang w:val="en-US"/>
        </w:rPr>
        <w:tab/>
      </w:r>
      <w:r w:rsidRPr="00511A9C">
        <w:rPr>
          <w:b/>
          <w:bCs/>
          <w:lang w:val="en-US"/>
        </w:rPr>
        <w:tab/>
      </w:r>
      <w:r w:rsidRPr="00511A9C">
        <w:rPr>
          <w:b/>
          <w:bCs/>
          <w:lang w:val="en-US"/>
        </w:rPr>
        <w:tab/>
      </w:r>
      <w:r w:rsidRPr="00511A9C">
        <w:rPr>
          <w:b/>
          <w:bCs/>
          <w:lang w:val="en-US"/>
        </w:rPr>
        <w:tab/>
      </w:r>
      <w:r w:rsidRPr="00511A9C">
        <w:rPr>
          <w:b/>
          <w:bCs/>
          <w:lang w:val="en-US"/>
        </w:rPr>
        <w:tab/>
      </w:r>
      <w:r w:rsidRPr="00511A9C">
        <w:rPr>
          <w:lang w:val="en-US"/>
        </w:rPr>
        <w:t>9.12.2021</w:t>
      </w:r>
    </w:p>
    <w:p w14:paraId="32965223" w14:textId="77777777" w:rsidR="00831F19" w:rsidRPr="00511A9C" w:rsidRDefault="00831F19">
      <w:pPr>
        <w:rPr>
          <w:lang w:val="en-US"/>
        </w:rPr>
      </w:pPr>
    </w:p>
    <w:p w14:paraId="4BD9C82E" w14:textId="77777777" w:rsidR="00831F19" w:rsidRPr="00511A9C" w:rsidRDefault="00831F19">
      <w:pPr>
        <w:rPr>
          <w:lang w:val="en-US"/>
        </w:rPr>
      </w:pPr>
    </w:p>
    <w:p w14:paraId="7CE160C7" w14:textId="77777777" w:rsidR="00831F19" w:rsidRDefault="0059620D">
      <w:pPr>
        <w:rPr>
          <w:b/>
          <w:bCs/>
        </w:rPr>
      </w:pPr>
      <w:r>
        <w:rPr>
          <w:b/>
          <w:bCs/>
        </w:rPr>
        <w:t>Käyttöliittymän suunnittelupalaveri</w:t>
      </w:r>
    </w:p>
    <w:p w14:paraId="6D4AAADA" w14:textId="77777777" w:rsidR="00831F19" w:rsidRDefault="00831F19">
      <w:pPr>
        <w:rPr>
          <w:b/>
          <w:bCs/>
        </w:rPr>
      </w:pPr>
    </w:p>
    <w:p w14:paraId="64895113" w14:textId="77777777" w:rsidR="00831F19" w:rsidRDefault="0059620D">
      <w:r>
        <w:t>Aika</w:t>
      </w:r>
      <w:r>
        <w:tab/>
      </w:r>
      <w:r>
        <w:tab/>
      </w:r>
      <w:r>
        <w:tab/>
        <w:t>to 9.12.2021 klo 16–20</w:t>
      </w:r>
    </w:p>
    <w:p w14:paraId="02F824B1" w14:textId="77777777" w:rsidR="00831F19" w:rsidRDefault="00831F19"/>
    <w:p w14:paraId="04A4452A" w14:textId="77777777" w:rsidR="00831F19" w:rsidRDefault="0059620D">
      <w:r>
        <w:t>Paikka</w:t>
      </w:r>
      <w:r>
        <w:tab/>
      </w:r>
      <w:r>
        <w:tab/>
      </w:r>
      <w:r>
        <w:tab/>
        <w:t>Discord</w:t>
      </w:r>
    </w:p>
    <w:p w14:paraId="2CFE0BD7" w14:textId="77777777" w:rsidR="00831F19" w:rsidRDefault="00831F19"/>
    <w:p w14:paraId="29190EB0" w14:textId="77777777" w:rsidR="00831F19" w:rsidRDefault="0059620D">
      <w:pPr>
        <w:ind w:left="3912" w:hanging="3912"/>
      </w:pPr>
      <w:r>
        <w:t>Osallistujat</w:t>
      </w:r>
      <w:r>
        <w:tab/>
        <w:t xml:space="preserve">Simo Lyytinen </w:t>
      </w:r>
      <w:r>
        <w:t xml:space="preserve">                                                                                                                           Sinna Hujanen</w:t>
      </w:r>
      <w:r>
        <w:tab/>
        <w:t xml:space="preserve">                                                                                                                       </w:t>
      </w:r>
      <w:r>
        <w:t xml:space="preserve">      Ville Paasonen</w:t>
      </w:r>
    </w:p>
    <w:p w14:paraId="41554D7E" w14:textId="77777777" w:rsidR="00831F19" w:rsidRDefault="00831F19">
      <w:pPr>
        <w:ind w:left="3912" w:hanging="3912"/>
      </w:pPr>
    </w:p>
    <w:p w14:paraId="008AAAEA" w14:textId="77777777" w:rsidR="00831F19" w:rsidRDefault="0059620D">
      <w:pPr>
        <w:ind w:left="3912" w:hanging="3912"/>
      </w:pPr>
      <w:r>
        <w:t>Käsiteltävät asiat</w:t>
      </w:r>
      <w:r>
        <w:tab/>
        <w:t xml:space="preserve">1  Aikataulu ja tavoitteet                                                                                                                           2  Visuaalinen toteutus                                           </w:t>
      </w:r>
      <w:r>
        <w:t xml:space="preserve">                                                                                 3  Tehtävien jako</w:t>
      </w:r>
    </w:p>
    <w:p w14:paraId="62CB7D6A" w14:textId="77777777" w:rsidR="00831F19" w:rsidRDefault="00831F19">
      <w:pPr>
        <w:ind w:left="3912" w:hanging="3912"/>
      </w:pPr>
    </w:p>
    <w:p w14:paraId="3397445F" w14:textId="77777777" w:rsidR="00831F19" w:rsidRDefault="00831F19">
      <w:pPr>
        <w:ind w:left="3912" w:hanging="3912"/>
      </w:pPr>
    </w:p>
    <w:p w14:paraId="4D26AEED" w14:textId="77777777" w:rsidR="00831F19" w:rsidRDefault="00831F19">
      <w:pPr>
        <w:ind w:left="3912" w:hanging="3912"/>
      </w:pPr>
    </w:p>
    <w:p w14:paraId="60119FB3" w14:textId="77777777" w:rsidR="00831F19" w:rsidRDefault="0059620D">
      <w:pPr>
        <w:ind w:left="3912" w:hanging="3912"/>
      </w:pPr>
      <w:r>
        <w:tab/>
        <w:t>Tapaamisiin</w:t>
      </w:r>
    </w:p>
    <w:p w14:paraId="1F287B8F" w14:textId="77777777" w:rsidR="00831F19" w:rsidRDefault="0059620D">
      <w:pPr>
        <w:ind w:left="3912" w:hanging="3912"/>
      </w:pPr>
      <w:r>
        <w:tab/>
      </w:r>
      <w:r>
        <w:rPr>
          <w:rFonts w:ascii="Segoe Script" w:hAnsi="Segoe Script"/>
        </w:rPr>
        <w:t>Sinna Hujanen</w:t>
      </w:r>
    </w:p>
    <w:p w14:paraId="6F18D525" w14:textId="77777777" w:rsidR="00831F19" w:rsidRDefault="0059620D">
      <w:pPr>
        <w:ind w:left="3912"/>
      </w:pPr>
      <w:r>
        <w:t>Sinna Hujanen</w:t>
      </w:r>
    </w:p>
    <w:p w14:paraId="26B5CF20" w14:textId="77777777" w:rsidR="00831F19" w:rsidRDefault="00831F19"/>
    <w:sectPr w:rsidR="00831F19">
      <w:pgSz w:w="11906" w:h="16838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2A4C" w14:textId="77777777" w:rsidR="0059620D" w:rsidRDefault="0059620D">
      <w:pPr>
        <w:spacing w:after="0" w:line="240" w:lineRule="auto"/>
      </w:pPr>
      <w:r>
        <w:separator/>
      </w:r>
    </w:p>
  </w:endnote>
  <w:endnote w:type="continuationSeparator" w:id="0">
    <w:p w14:paraId="69D47F22" w14:textId="77777777" w:rsidR="0059620D" w:rsidRDefault="0059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DDDF" w14:textId="77777777" w:rsidR="0059620D" w:rsidRDefault="005962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023450" w14:textId="77777777" w:rsidR="0059620D" w:rsidRDefault="00596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1F19"/>
    <w:rsid w:val="00511A9C"/>
    <w:rsid w:val="0059620D"/>
    <w:rsid w:val="008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A834"/>
  <w15:docId w15:val="{E231B95D-17AB-4464-A11F-F205CFC3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i-FI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uppressAutoHyphens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733</Characters>
  <Application>Microsoft Office Word</Application>
  <DocSecurity>0</DocSecurity>
  <Lines>6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 Hujanen</dc:creator>
  <dc:description/>
  <cp:lastModifiedBy>Sinna Hujanen</cp:lastModifiedBy>
  <cp:revision>2</cp:revision>
  <dcterms:created xsi:type="dcterms:W3CDTF">2021-12-09T14:26:00Z</dcterms:created>
  <dcterms:modified xsi:type="dcterms:W3CDTF">2021-12-09T14:26:00Z</dcterms:modified>
</cp:coreProperties>
</file>