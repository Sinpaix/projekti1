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77FB" w14:textId="77777777" w:rsidR="00597B92" w:rsidRPr="00D16757" w:rsidRDefault="000F6EA8">
      <w:pPr>
        <w:rPr>
          <w:lang w:val="en-US"/>
        </w:rPr>
      </w:pPr>
      <w:r>
        <w:rPr>
          <w:lang w:val="en-US"/>
        </w:rPr>
        <w:t>Savonia Code Academy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Muistio</w:t>
      </w:r>
    </w:p>
    <w:p w14:paraId="6247B864" w14:textId="77777777" w:rsidR="00597B92" w:rsidRDefault="000F6EA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7479B6DB" w14:textId="77777777" w:rsidR="00597B92" w:rsidRPr="00D16757" w:rsidRDefault="000F6EA8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9.12.2021</w:t>
      </w:r>
    </w:p>
    <w:p w14:paraId="7C68EA4A" w14:textId="77777777" w:rsidR="00597B92" w:rsidRDefault="00597B92">
      <w:pPr>
        <w:rPr>
          <w:lang w:val="en-US"/>
        </w:rPr>
      </w:pPr>
    </w:p>
    <w:p w14:paraId="5FF1071A" w14:textId="77777777" w:rsidR="00597B92" w:rsidRDefault="00597B92">
      <w:pPr>
        <w:rPr>
          <w:lang w:val="en-US"/>
        </w:rPr>
      </w:pPr>
    </w:p>
    <w:p w14:paraId="3CAA51C7" w14:textId="77777777" w:rsidR="00597B92" w:rsidRDefault="000F6EA8">
      <w:pPr>
        <w:rPr>
          <w:b/>
          <w:bCs/>
        </w:rPr>
      </w:pPr>
      <w:r>
        <w:rPr>
          <w:b/>
          <w:bCs/>
        </w:rPr>
        <w:t>Käyttöliittymän suunnittelupalaveri</w:t>
      </w:r>
    </w:p>
    <w:p w14:paraId="6D101742" w14:textId="77777777" w:rsidR="00597B92" w:rsidRDefault="00597B92">
      <w:pPr>
        <w:rPr>
          <w:b/>
          <w:bCs/>
        </w:rPr>
      </w:pPr>
    </w:p>
    <w:p w14:paraId="1D592242" w14:textId="77777777" w:rsidR="00597B92" w:rsidRDefault="000F6EA8">
      <w:r>
        <w:t>Aika</w:t>
      </w:r>
      <w:r>
        <w:tab/>
      </w:r>
      <w:r>
        <w:tab/>
      </w:r>
      <w:r>
        <w:tab/>
        <w:t>to 9.12.2021 klo 16–20</w:t>
      </w:r>
    </w:p>
    <w:p w14:paraId="7F840B60" w14:textId="77777777" w:rsidR="00597B92" w:rsidRDefault="00597B92"/>
    <w:p w14:paraId="07B55412" w14:textId="3AD5C6D9" w:rsidR="00597B92" w:rsidRDefault="000F6EA8">
      <w:r>
        <w:t>Paikka</w:t>
      </w:r>
      <w:r>
        <w:tab/>
      </w:r>
      <w:r>
        <w:tab/>
      </w:r>
      <w:r>
        <w:tab/>
        <w:t>Discord</w:t>
      </w:r>
      <w:r w:rsidR="00FD4630">
        <w:t>-viestintäsovellus</w:t>
      </w:r>
    </w:p>
    <w:p w14:paraId="5266E31F" w14:textId="77777777" w:rsidR="00597B92" w:rsidRDefault="00597B92"/>
    <w:p w14:paraId="5023F906" w14:textId="65A82B5A" w:rsidR="00597B92" w:rsidRDefault="000F6EA8">
      <w:pPr>
        <w:ind w:left="3912" w:hanging="3912"/>
      </w:pPr>
      <w:r>
        <w:t>Osallistujat</w:t>
      </w:r>
      <w:r>
        <w:tab/>
        <w:t>Simo Lyytinen                                                                                                                            Sinna Hujanen</w:t>
      </w:r>
      <w:r>
        <w:tab/>
        <w:t xml:space="preserve">                                                                                                                             Ville Paasonen</w:t>
      </w:r>
    </w:p>
    <w:p w14:paraId="7F93F5D5" w14:textId="77777777" w:rsidR="00D22F30" w:rsidRDefault="00D22F30">
      <w:pPr>
        <w:ind w:left="3912" w:hanging="3912"/>
      </w:pPr>
    </w:p>
    <w:p w14:paraId="0F339205" w14:textId="45060FD4" w:rsidR="00597B92" w:rsidRDefault="000F6EA8" w:rsidP="00D22F30">
      <w:pPr>
        <w:ind w:left="3912" w:hanging="3912"/>
      </w:pPr>
      <w:r>
        <w:t>Käsiteltävät asiat</w:t>
      </w:r>
      <w:r>
        <w:tab/>
      </w:r>
    </w:p>
    <w:p w14:paraId="54972227" w14:textId="77777777" w:rsidR="00D22F30" w:rsidRDefault="00D22F30">
      <w:pPr>
        <w:ind w:left="3912" w:hanging="3912"/>
      </w:pPr>
    </w:p>
    <w:p w14:paraId="48757F51" w14:textId="77777777" w:rsidR="00597B92" w:rsidRDefault="000F6EA8">
      <w:pPr>
        <w:ind w:left="3912" w:hanging="3912"/>
      </w:pPr>
      <w:r>
        <w:t>1  Aikataulu ja tavoitteet</w:t>
      </w:r>
    </w:p>
    <w:p w14:paraId="64DC0C36" w14:textId="692B4546" w:rsidR="000831AF" w:rsidRDefault="000F6EA8">
      <w:pPr>
        <w:ind w:left="3912" w:hanging="3912"/>
      </w:pPr>
      <w:r>
        <w:tab/>
      </w:r>
      <w:r w:rsidR="00FD4630">
        <w:t>Sovelluksen k</w:t>
      </w:r>
      <w:r w:rsidR="00FD4630" w:rsidRPr="00FD4630">
        <w:t xml:space="preserve">äyttöliittymän </w:t>
      </w:r>
      <w:r w:rsidR="000831AF">
        <w:t xml:space="preserve">pääpiirteet sovittiin projektin aloituspalaverissa 16.11.2021. Käyttöliittymän </w:t>
      </w:r>
      <w:r w:rsidR="00FD4630" w:rsidRPr="00FD4630">
        <w:t>viimeistely toteutetaan projektin kahden viimeisen viikon aikana</w:t>
      </w:r>
      <w:r w:rsidR="000831AF">
        <w:t>, viikot 49 ja 50. Sovelluksen tulee olla valmis 16.12.2021, jolloin pidetään loppukatselmointi.</w:t>
      </w:r>
    </w:p>
    <w:p w14:paraId="5EA2146D" w14:textId="0A0E6241" w:rsidR="00597B92" w:rsidRDefault="00FD4630" w:rsidP="000831AF">
      <w:pPr>
        <w:ind w:left="3912"/>
      </w:pPr>
      <w:r>
        <w:t>Tavoitteena on yhdenmukaistaa sovelluksen eri osiot ja kiinnittää huomiota sovelluksen sujuvaan käytettävyyteen</w:t>
      </w:r>
      <w:r w:rsidR="002E5EEB">
        <w:t xml:space="preserve"> sekä erilaisin käyttöliittymärajoituksin estää mahdolliset käyttäjävirheet sovellusta käytettäessä.</w:t>
      </w:r>
    </w:p>
    <w:p w14:paraId="0AF676D0" w14:textId="77777777" w:rsidR="00597B92" w:rsidRDefault="00597B92">
      <w:pPr>
        <w:ind w:left="3912" w:hanging="3912"/>
      </w:pPr>
    </w:p>
    <w:p w14:paraId="2C38BB8B" w14:textId="77777777" w:rsidR="00597B92" w:rsidRDefault="000F6EA8">
      <w:pPr>
        <w:ind w:left="3912" w:hanging="3912"/>
      </w:pPr>
      <w:r>
        <w:t>2  Visuaalinen toteutus</w:t>
      </w:r>
    </w:p>
    <w:p w14:paraId="177F7CE5" w14:textId="282DDE14" w:rsidR="00597B92" w:rsidRDefault="000F6EA8" w:rsidP="002E5EEB">
      <w:pPr>
        <w:ind w:left="3912" w:hanging="3912"/>
      </w:pPr>
      <w:r>
        <w:tab/>
      </w:r>
      <w:r w:rsidR="00FD4630" w:rsidRPr="00FD4630">
        <w:t xml:space="preserve">Visuaalisesti sovelluksen eri osiot muokataan </w:t>
      </w:r>
      <w:r w:rsidR="002E5EEB">
        <w:t xml:space="preserve">yhdenmukaisiksi. Sovellusta käytetään päivittäin, joten sovelluksen visuaaliseen ilmeeseen tulee panostaa. Värimaailma on hyvä olla neutraali, kirkkaita värejä vältetään. Pääasiassa värit ovat valkoisen ja harmaan eri sävyt. </w:t>
      </w:r>
    </w:p>
    <w:p w14:paraId="02AD7DD6" w14:textId="54C122AE" w:rsidR="000831AF" w:rsidRDefault="000831AF" w:rsidP="002E5EEB">
      <w:pPr>
        <w:ind w:left="3912" w:hanging="3912"/>
      </w:pPr>
    </w:p>
    <w:p w14:paraId="105C3FF0" w14:textId="77777777" w:rsidR="000831AF" w:rsidRDefault="000831AF" w:rsidP="002E5EEB">
      <w:pPr>
        <w:ind w:left="3912" w:hanging="3912"/>
      </w:pPr>
    </w:p>
    <w:p w14:paraId="35C999D9" w14:textId="34F14D43" w:rsidR="000831AF" w:rsidRDefault="000831AF" w:rsidP="002E5EEB">
      <w:pPr>
        <w:ind w:left="3912" w:hanging="3912"/>
      </w:pPr>
      <w:r>
        <w:lastRenderedPageBreak/>
        <w:tab/>
        <w:t>Sovelluksen visuaaliset määritykset:</w:t>
      </w:r>
    </w:p>
    <w:p w14:paraId="61981B86" w14:textId="6074F866" w:rsidR="000831AF" w:rsidRDefault="000831AF" w:rsidP="000831AF">
      <w:pPr>
        <w:pStyle w:val="ListParagraph"/>
        <w:numPr>
          <w:ilvl w:val="0"/>
          <w:numId w:val="1"/>
        </w:numPr>
      </w:pPr>
      <w:r>
        <w:t>Taustaväri</w:t>
      </w:r>
      <w:r w:rsidR="00033183">
        <w:t>:</w:t>
      </w:r>
      <w:r>
        <w:t xml:space="preserve"> ”DimGray”</w:t>
      </w:r>
    </w:p>
    <w:p w14:paraId="710478CE" w14:textId="026A5499" w:rsidR="000831AF" w:rsidRDefault="00033183" w:rsidP="000831AF">
      <w:pPr>
        <w:pStyle w:val="ListParagraph"/>
        <w:numPr>
          <w:ilvl w:val="0"/>
          <w:numId w:val="1"/>
        </w:numPr>
      </w:pPr>
      <w:r>
        <w:t>Fontin väri: ”SmokeWhite”</w:t>
      </w:r>
    </w:p>
    <w:p w14:paraId="0D95DBF5" w14:textId="443C2881" w:rsidR="00033183" w:rsidRDefault="00033183" w:rsidP="000831AF">
      <w:pPr>
        <w:pStyle w:val="ListParagraph"/>
        <w:numPr>
          <w:ilvl w:val="0"/>
          <w:numId w:val="1"/>
        </w:numPr>
      </w:pPr>
      <w:r>
        <w:t>Nappien taustaväri: ”Gray”</w:t>
      </w:r>
    </w:p>
    <w:p w14:paraId="6B8AF809" w14:textId="77777777" w:rsidR="000831AF" w:rsidRDefault="000831AF" w:rsidP="002E5EEB">
      <w:pPr>
        <w:ind w:left="3912" w:hanging="3912"/>
      </w:pPr>
    </w:p>
    <w:p w14:paraId="0C4078BE" w14:textId="77777777" w:rsidR="00597B92" w:rsidRDefault="000F6EA8">
      <w:pPr>
        <w:ind w:left="3912" w:hanging="3912"/>
      </w:pPr>
      <w:r>
        <w:t>3  Tehtävien jako</w:t>
      </w:r>
    </w:p>
    <w:p w14:paraId="69D0A937" w14:textId="7B7F81EC" w:rsidR="00D22F30" w:rsidRDefault="000F6EA8" w:rsidP="00D22F30">
      <w:pPr>
        <w:ind w:left="3912" w:hanging="3912"/>
      </w:pPr>
      <w:r>
        <w:tab/>
      </w:r>
      <w:r w:rsidR="002E5EEB" w:rsidRPr="00E75253">
        <w:t>Jokainen muuttaa omat osionsa vastaamaan sovittua visuaalista ilmettä ja tekee tarvittavia muutoksia käyttöliittymärajoituksiin.</w:t>
      </w:r>
      <w:r w:rsidR="00D22F30">
        <w:t xml:space="preserve"> Ville muokkaa tehtävä, vuorot ja työvuororaportti osiot. Simon muokkaa etusivun, työntekijöiden kiinnitys ja työntekijän vuorolista osiot. Sinna muokkaa työntekijöiden ylläpito ja vapaalista osiot.</w:t>
      </w:r>
    </w:p>
    <w:p w14:paraId="0D8162EE" w14:textId="77777777" w:rsidR="00D22F30" w:rsidRDefault="00D22F30" w:rsidP="00E75253">
      <w:pPr>
        <w:ind w:left="3912" w:hanging="1304"/>
        <w:rPr>
          <w:rFonts w:ascii="Vladimir Script" w:hAnsi="Vladimir Script"/>
        </w:rPr>
      </w:pPr>
    </w:p>
    <w:p w14:paraId="2F465DD1" w14:textId="5EED3B00" w:rsidR="00597B92" w:rsidRPr="00D22F30" w:rsidRDefault="00D22F30" w:rsidP="00E75253">
      <w:pPr>
        <w:ind w:left="3912" w:hanging="1304"/>
        <w:rPr>
          <w:rFonts w:ascii="Bradley Hand ITC" w:eastAsia="STXingkai" w:hAnsi="Bradley Hand ITC"/>
        </w:rPr>
      </w:pPr>
      <w:r>
        <w:rPr>
          <w:rFonts w:ascii="Bradley Hand ITC" w:eastAsia="STXingkai" w:hAnsi="Bradley Hand ITC"/>
        </w:rPr>
        <w:t>Simo Lyytinen, Sinna Hujanen, Ville Paasonen</w:t>
      </w:r>
    </w:p>
    <w:p w14:paraId="3989E974" w14:textId="72D93EDD" w:rsidR="00597B92" w:rsidRDefault="00D22F30" w:rsidP="00E75253">
      <w:pPr>
        <w:ind w:left="3912" w:hanging="1304"/>
      </w:pPr>
      <w:r>
        <w:t>Simo Lyytinen, Sinna Hujanen, Ville Paasonen</w:t>
      </w:r>
    </w:p>
    <w:sectPr w:rsidR="00597B92">
      <w:pgSz w:w="11906" w:h="16838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74F2" w14:textId="77777777" w:rsidR="00577935" w:rsidRDefault="00577935">
      <w:pPr>
        <w:spacing w:after="0" w:line="240" w:lineRule="auto"/>
      </w:pPr>
      <w:r>
        <w:separator/>
      </w:r>
    </w:p>
  </w:endnote>
  <w:endnote w:type="continuationSeparator" w:id="0">
    <w:p w14:paraId="566A662A" w14:textId="77777777" w:rsidR="00577935" w:rsidRDefault="0057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443B3" w14:textId="77777777" w:rsidR="00577935" w:rsidRDefault="0057793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953388" w14:textId="77777777" w:rsidR="00577935" w:rsidRDefault="0057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378F"/>
    <w:multiLevelType w:val="hybridMultilevel"/>
    <w:tmpl w:val="CED41664"/>
    <w:lvl w:ilvl="0" w:tplc="7B060DB2">
      <w:start w:val="2"/>
      <w:numFmt w:val="bullet"/>
      <w:lvlText w:val="-"/>
      <w:lvlJc w:val="left"/>
      <w:pPr>
        <w:ind w:left="4275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92"/>
    <w:rsid w:val="00033183"/>
    <w:rsid w:val="000831AF"/>
    <w:rsid w:val="000F6EA8"/>
    <w:rsid w:val="00170673"/>
    <w:rsid w:val="002E5EEB"/>
    <w:rsid w:val="004F2BA9"/>
    <w:rsid w:val="00577935"/>
    <w:rsid w:val="00597B92"/>
    <w:rsid w:val="00BE4521"/>
    <w:rsid w:val="00D16757"/>
    <w:rsid w:val="00D22F30"/>
    <w:rsid w:val="00E75253"/>
    <w:rsid w:val="00FD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A945F"/>
  <w15:docId w15:val="{E231B95D-17AB-4464-A11F-F205CFC3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i-FI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 Hujanen</dc:creator>
  <dc:description/>
  <cp:lastModifiedBy>Ville O Paasonen</cp:lastModifiedBy>
  <cp:revision>4</cp:revision>
  <dcterms:created xsi:type="dcterms:W3CDTF">2021-12-11T07:19:00Z</dcterms:created>
  <dcterms:modified xsi:type="dcterms:W3CDTF">2021-12-11T07:49:00Z</dcterms:modified>
</cp:coreProperties>
</file>